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ECCC" w14:textId="4E2519E3" w:rsidR="009B2CB8" w:rsidRDefault="00FF13F4" w:rsidP="00866876">
      <w:pPr>
        <w:pStyle w:val="Asiaotsikk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5EE7B2" wp14:editId="0142D45C">
                <wp:simplePos x="0" y="0"/>
                <wp:positionH relativeFrom="column">
                  <wp:posOffset>-333375</wp:posOffset>
                </wp:positionH>
                <wp:positionV relativeFrom="paragraph">
                  <wp:posOffset>2978150</wp:posOffset>
                </wp:positionV>
                <wp:extent cx="67519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5F6A6B" w14:textId="604DFF45" w:rsidR="00FF13F4" w:rsidRPr="00FF13F4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/>
                              <w:rPr>
                                <w:rFonts w:cs="Arial"/>
                                <w:b/>
                                <w:noProof/>
                                <w:lang w:val="en-US"/>
                              </w:rPr>
                            </w:pPr>
                            <w:r w:rsidRPr="00FF13F4">
                              <w:rPr>
                                <w:lang w:val="en-US"/>
                              </w:rPr>
                              <w:t>Picture 1: Conceptual Diagram of the A</w:t>
                            </w:r>
                            <w:r>
                              <w:rPr>
                                <w:lang w:val="en-US"/>
                              </w:rPr>
                              <w:t>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EE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25pt;margin-top:234.5pt;width:531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lQFgIAADgEAAAOAAAAZHJzL2Uyb0RvYy54bWysU8GO0zAQvSPxD5bvNO2iFo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aXPxYT77NJ9zJim3eD+P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" stroked="f">
                <v:textbox style="mso-fit-shape-to-text:t" inset="0,0,0,0">
                  <w:txbxContent>
                    <w:p w14:paraId="475F6A6B" w14:textId="604DFF45" w:rsidR="00FF13F4" w:rsidRPr="00FF13F4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/>
                        <w:rPr>
                          <w:rFonts w:cs="Arial"/>
                          <w:b/>
                          <w:noProof/>
                          <w:lang w:val="en-US"/>
                        </w:rPr>
                      </w:pPr>
                      <w:r w:rsidRPr="00FF13F4">
                        <w:rPr>
                          <w:lang w:val="en-US"/>
                        </w:rPr>
                        <w:t>Picture 1: Conceptual Diagram of the A</w:t>
                      </w:r>
                      <w:r>
                        <w:rPr>
                          <w:lang w:val="en-US"/>
                        </w:rPr>
                        <w:t>nalysis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F76820" wp14:editId="2B3EB178">
            <wp:simplePos x="0" y="0"/>
            <wp:positionH relativeFrom="column">
              <wp:posOffset>-333375</wp:posOffset>
            </wp:positionH>
            <wp:positionV relativeFrom="paragraph">
              <wp:posOffset>360045</wp:posOffset>
            </wp:positionV>
            <wp:extent cx="6751955" cy="2560955"/>
            <wp:effectExtent l="0" t="0" r="0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F13F4">
        <w:t>Database</w:t>
      </w:r>
      <w:proofErr w:type="spellEnd"/>
      <w:r w:rsidRPr="00FF13F4">
        <w:t xml:space="preserve"> </w:t>
      </w:r>
      <w:proofErr w:type="spellStart"/>
      <w:r>
        <w:t>d</w:t>
      </w:r>
      <w:r w:rsidRPr="00FF13F4">
        <w:t>ocumentation</w:t>
      </w:r>
      <w:proofErr w:type="spellEnd"/>
      <w:r w:rsidR="00866876">
        <w:t xml:space="preserve"> </w:t>
      </w:r>
    </w:p>
    <w:p w14:paraId="00919BFA" w14:textId="23157BED" w:rsidR="00245FD0" w:rsidRDefault="00245FD0" w:rsidP="00245FD0">
      <w:pPr>
        <w:pStyle w:val="Leipteksti"/>
        <w:rPr>
          <w:lang w:eastAsia="fi-FI"/>
        </w:rPr>
      </w:pPr>
    </w:p>
    <w:p w14:paraId="16EAAFB4" w14:textId="1D4BB9A3" w:rsidR="00FF13F4" w:rsidRPr="00FF13F4" w:rsidRDefault="00FF13F4" w:rsidP="00FF13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1D7156" wp14:editId="35813420">
                <wp:simplePos x="0" y="0"/>
                <wp:positionH relativeFrom="column">
                  <wp:posOffset>-313055</wp:posOffset>
                </wp:positionH>
                <wp:positionV relativeFrom="paragraph">
                  <wp:posOffset>2938145</wp:posOffset>
                </wp:positionV>
                <wp:extent cx="6612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08DB5" w14:textId="644FD4C3" w:rsidR="00FF13F4" w:rsidRPr="00D1511F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Picture 2: Javadiagram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D7156" id="Text Box 8" o:spid="_x0000_s1027" type="#_x0000_t202" style="position:absolute;left:0;text-align:left;margin-left:-24.65pt;margin-top:231.35pt;width:520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ktGAIAAD8EAAAOAAAAZHJzL2Uyb0RvYy54bWysU8Fu2zAMvQ/YPwi6L04yLO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FYja/+UwhSbHFx0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" stroked="f">
                <v:textbox style="mso-fit-shape-to-text:t" inset="0,0,0,0">
                  <w:txbxContent>
                    <w:p w14:paraId="6A108DB5" w14:textId="644FD4C3" w:rsidR="00FF13F4" w:rsidRPr="00D1511F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Picture 2: Javadiagram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2059EC3" wp14:editId="35E88E43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61289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72746" w14:textId="7D3341F3" w:rsidR="00FF13F4" w:rsidRPr="00FF13F4" w:rsidRDefault="00FF13F4" w:rsidP="00FF13F4">
      <w:pPr>
        <w:tabs>
          <w:tab w:val="left" w:pos="3201"/>
        </w:tabs>
      </w:pPr>
      <w:r>
        <w:lastRenderedPageBreak/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7609E1" wp14:editId="5BFFE2DE">
                <wp:simplePos x="0" y="0"/>
                <wp:positionH relativeFrom="column">
                  <wp:posOffset>-524510</wp:posOffset>
                </wp:positionH>
                <wp:positionV relativeFrom="paragraph">
                  <wp:posOffset>3817620</wp:posOffset>
                </wp:positionV>
                <wp:extent cx="6689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25BD2" w14:textId="10A6C99F" w:rsidR="00FF13F4" w:rsidRPr="009474DA" w:rsidRDefault="00FF13F4" w:rsidP="00FF13F4">
                            <w:pPr>
                              <w:pStyle w:val="Caption"/>
                              <w:numPr>
                                <w:ilvl w:val="0"/>
                                <w:numId w:val="0"/>
                              </w:numPr>
                              <w:ind w:left="3629" w:hanging="1021"/>
                            </w:pPr>
                            <w:r>
                              <w:t xml:space="preserve">Picture 3: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609E1" id="Text Box 9" o:spid="_x0000_s1028" type="#_x0000_t202" style="position:absolute;left:0;text-align:left;margin-left:-41.3pt;margin-top:300.6pt;width:526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jDGwIAAD8EAAAOAAAAZHJzL2Uyb0RvYy54bWysU8Fu2zAMvQ/YPwi6L04yNGu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sdnv3aXrDmaTY7ONN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" stroked="f">
                <v:textbox style="mso-fit-shape-to-text:t" inset="0,0,0,0">
                  <w:txbxContent>
                    <w:p w14:paraId="2B725BD2" w14:textId="10A6C99F" w:rsidR="00FF13F4" w:rsidRPr="009474DA" w:rsidRDefault="00FF13F4" w:rsidP="00FF13F4">
                      <w:pPr>
                        <w:pStyle w:val="Caption"/>
                        <w:numPr>
                          <w:ilvl w:val="0"/>
                          <w:numId w:val="0"/>
                        </w:numPr>
                        <w:ind w:left="3629" w:hanging="1021"/>
                      </w:pPr>
                      <w:r>
                        <w:t xml:space="preserve">Picture 3: </w:t>
                      </w:r>
                      <w:proofErr w:type="spellStart"/>
                      <w:r>
                        <w:t>Schema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518188" wp14:editId="4765DE41">
            <wp:simplePos x="0" y="0"/>
            <wp:positionH relativeFrom="column">
              <wp:posOffset>-524657</wp:posOffset>
            </wp:positionH>
            <wp:positionV relativeFrom="paragraph">
              <wp:posOffset>145855</wp:posOffset>
            </wp:positionV>
            <wp:extent cx="6689725" cy="3615055"/>
            <wp:effectExtent l="0" t="0" r="0" b="444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EAE77" w14:textId="77777777" w:rsidR="00FF13F4" w:rsidRPr="00FF13F4" w:rsidRDefault="00FF13F4" w:rsidP="00FF13F4"/>
    <w:p w14:paraId="0078C184" w14:textId="77777777" w:rsidR="00FF13F4" w:rsidRDefault="00FF13F4" w:rsidP="00866876">
      <w:pPr>
        <w:pStyle w:val="Leipteksti"/>
        <w:rPr>
          <w:lang w:val="en-US" w:eastAsia="fi-FI"/>
        </w:rPr>
        <w:sectPr w:rsidR="00FF13F4" w:rsidSect="009048D3">
          <w:headerReference w:type="default" r:id="rId14"/>
          <w:footerReference w:type="default" r:id="rId15"/>
          <w:pgSz w:w="11906" w:h="16838" w:code="9"/>
          <w:pgMar w:top="567" w:right="851" w:bottom="567" w:left="1134" w:header="567" w:footer="567" w:gutter="0"/>
          <w:pgNumType w:start="1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XSpec="center" w:tblpY="-689"/>
        <w:tblW w:w="0" w:type="auto"/>
        <w:tblLook w:val="04A0" w:firstRow="1" w:lastRow="0" w:firstColumn="1" w:lastColumn="0" w:noHBand="0" w:noVBand="1"/>
      </w:tblPr>
      <w:tblGrid>
        <w:gridCol w:w="3618"/>
        <w:gridCol w:w="3685"/>
      </w:tblGrid>
      <w:tr w:rsidR="00FF13F4" w14:paraId="35A8D94A" w14:textId="77777777" w:rsidTr="00FF13F4">
        <w:tc>
          <w:tcPr>
            <w:tcW w:w="3618" w:type="dxa"/>
          </w:tcPr>
          <w:p w14:paraId="1F1BC785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lastRenderedPageBreak/>
              <w:t>The title of the concept</w:t>
            </w:r>
          </w:p>
        </w:tc>
        <w:tc>
          <w:tcPr>
            <w:tcW w:w="3685" w:type="dxa"/>
          </w:tcPr>
          <w:p w14:paraId="07C1ECDF" w14:textId="77777777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Manufactorer</w:t>
            </w:r>
            <w:proofErr w:type="spellEnd"/>
          </w:p>
        </w:tc>
      </w:tr>
      <w:tr w:rsidR="00FF13F4" w14:paraId="096D24CD" w14:textId="77777777" w:rsidTr="00FF13F4">
        <w:tc>
          <w:tcPr>
            <w:tcW w:w="3618" w:type="dxa"/>
          </w:tcPr>
          <w:p w14:paraId="29A4C127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Definition:</w:t>
            </w:r>
          </w:p>
        </w:tc>
        <w:tc>
          <w:tcPr>
            <w:tcW w:w="3685" w:type="dxa"/>
          </w:tcPr>
          <w:p w14:paraId="3092C3C5" w14:textId="77777777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lang w:val="en-US" w:eastAsia="fi-FI"/>
              </w:rPr>
              <w:t>Manufacturer marked in the database</w:t>
            </w:r>
          </w:p>
        </w:tc>
      </w:tr>
      <w:tr w:rsidR="00FF13F4" w14:paraId="6EBBDDE3" w14:textId="77777777" w:rsidTr="00FF13F4">
        <w:tc>
          <w:tcPr>
            <w:tcW w:w="3618" w:type="dxa"/>
          </w:tcPr>
          <w:p w14:paraId="3B2983D8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Attributes:</w:t>
            </w:r>
          </w:p>
        </w:tc>
        <w:tc>
          <w:tcPr>
            <w:tcW w:w="3685" w:type="dxa"/>
          </w:tcPr>
          <w:p w14:paraId="42B3D839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manufactorerid</w:t>
            </w:r>
            <w:proofErr w:type="spellEnd"/>
          </w:p>
          <w:p w14:paraId="087AEBFC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name</w:t>
            </w:r>
          </w:p>
        </w:tc>
      </w:tr>
      <w:tr w:rsidR="00FF13F4" w14:paraId="484EDEE1" w14:textId="77777777" w:rsidTr="00FF13F4">
        <w:tc>
          <w:tcPr>
            <w:tcW w:w="3618" w:type="dxa"/>
          </w:tcPr>
          <w:p w14:paraId="383C4846" w14:textId="77777777" w:rsidR="00FF13F4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Identification:</w:t>
            </w:r>
          </w:p>
        </w:tc>
        <w:tc>
          <w:tcPr>
            <w:tcW w:w="3685" w:type="dxa"/>
          </w:tcPr>
          <w:p w14:paraId="7BAD742D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manufactorerid</w:t>
            </w:r>
            <w:proofErr w:type="spellEnd"/>
          </w:p>
        </w:tc>
      </w:tr>
    </w:tbl>
    <w:p w14:paraId="2DFD7421" w14:textId="50A2D753" w:rsidR="00FF13F4" w:rsidRDefault="00FF13F4" w:rsidP="00866876">
      <w:pPr>
        <w:pStyle w:val="Leipteksti"/>
        <w:rPr>
          <w:lang w:val="en-US" w:eastAsia="fi-FI"/>
        </w:rPr>
      </w:pPr>
    </w:p>
    <w:p w14:paraId="109F1200" w14:textId="77777777" w:rsidR="00FF13F4" w:rsidRDefault="00FF13F4" w:rsidP="00FF13F4">
      <w:pPr>
        <w:pStyle w:val="Leipteksti"/>
        <w:ind w:left="0"/>
        <w:rPr>
          <w:lang w:val="en-US" w:eastAsia="fi-FI"/>
        </w:rPr>
      </w:pPr>
    </w:p>
    <w:tbl>
      <w:tblPr>
        <w:tblStyle w:val="TableGrid"/>
        <w:tblpPr w:leftFromText="141" w:rightFromText="141" w:vertAnchor="text" w:horzAnchor="margin" w:tblpXSpec="center" w:tblpY="1263"/>
        <w:tblW w:w="0" w:type="auto"/>
        <w:tblLook w:val="04A0" w:firstRow="1" w:lastRow="0" w:firstColumn="1" w:lastColumn="0" w:noHBand="0" w:noVBand="1"/>
      </w:tblPr>
      <w:tblGrid>
        <w:gridCol w:w="3640"/>
        <w:gridCol w:w="3663"/>
      </w:tblGrid>
      <w:tr w:rsidR="00FF13F4" w:rsidRPr="00866876" w14:paraId="6A9C84A1" w14:textId="77777777" w:rsidTr="00FF13F4">
        <w:tc>
          <w:tcPr>
            <w:tcW w:w="3640" w:type="dxa"/>
          </w:tcPr>
          <w:p w14:paraId="27D829E4" w14:textId="77777777" w:rsidR="00FF13F4" w:rsidRPr="00866876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T</w:t>
            </w:r>
            <w:r w:rsidRPr="00866876">
              <w:rPr>
                <w:b/>
                <w:bCs/>
                <w:lang w:val="en-US" w:eastAsia="fi-FI"/>
              </w:rPr>
              <w:t>he title of the concept</w:t>
            </w:r>
            <w:r>
              <w:rPr>
                <w:b/>
                <w:bCs/>
                <w:lang w:val="en-US" w:eastAsia="fi-FI"/>
              </w:rPr>
              <w:t>:</w:t>
            </w:r>
          </w:p>
        </w:tc>
        <w:tc>
          <w:tcPr>
            <w:tcW w:w="3663" w:type="dxa"/>
          </w:tcPr>
          <w:p w14:paraId="2ACBE1A7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Product</w:t>
            </w:r>
          </w:p>
        </w:tc>
      </w:tr>
      <w:tr w:rsidR="00FF13F4" w:rsidRPr="00866876" w14:paraId="6977DBD2" w14:textId="77777777" w:rsidTr="00FF13F4">
        <w:tc>
          <w:tcPr>
            <w:tcW w:w="3640" w:type="dxa"/>
          </w:tcPr>
          <w:p w14:paraId="119900D6" w14:textId="77777777" w:rsidR="00FF13F4" w:rsidRPr="00866876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Definition:</w:t>
            </w:r>
          </w:p>
        </w:tc>
        <w:tc>
          <w:tcPr>
            <w:tcW w:w="3663" w:type="dxa"/>
          </w:tcPr>
          <w:p w14:paraId="35C1DE3F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 w:rsidRPr="00245FD0">
              <w:rPr>
                <w:lang w:val="en-US" w:eastAsia="fi-FI"/>
              </w:rPr>
              <w:t>Product sold on the online shop and produced by a specific manufacturer</w:t>
            </w:r>
          </w:p>
        </w:tc>
      </w:tr>
      <w:tr w:rsidR="00FF13F4" w:rsidRPr="00866876" w14:paraId="6D7D6CB7" w14:textId="77777777" w:rsidTr="00FF13F4">
        <w:tc>
          <w:tcPr>
            <w:tcW w:w="3640" w:type="dxa"/>
          </w:tcPr>
          <w:p w14:paraId="3638E553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>
              <w:rPr>
                <w:b/>
                <w:bCs/>
                <w:lang w:val="en-US" w:eastAsia="fi-FI"/>
              </w:rPr>
              <w:t>Attributes:</w:t>
            </w:r>
          </w:p>
        </w:tc>
        <w:tc>
          <w:tcPr>
            <w:tcW w:w="3663" w:type="dxa"/>
          </w:tcPr>
          <w:p w14:paraId="3FC2796B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id</w:t>
            </w:r>
          </w:p>
          <w:p w14:paraId="22B8D6AA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name</w:t>
            </w:r>
          </w:p>
          <w:p w14:paraId="280FF49A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type</w:t>
            </w:r>
          </w:p>
          <w:p w14:paraId="07277E4F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size</w:t>
            </w:r>
          </w:p>
          <w:p w14:paraId="11253F52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color</w:t>
            </w:r>
          </w:p>
          <w:p w14:paraId="5CFADD1E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price</w:t>
            </w:r>
          </w:p>
          <w:p w14:paraId="1F01A7CF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country of production</w:t>
            </w:r>
          </w:p>
          <w:p w14:paraId="1D8F76DC" w14:textId="77777777" w:rsidR="00FF13F4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description</w:t>
            </w:r>
          </w:p>
          <w:p w14:paraId="23CF946A" w14:textId="77777777" w:rsidR="00FF13F4" w:rsidRPr="00866876" w:rsidRDefault="00FF13F4" w:rsidP="00FF13F4">
            <w:pPr>
              <w:pStyle w:val="Leipteksti"/>
              <w:spacing w:after="0"/>
              <w:ind w:left="0"/>
              <w:rPr>
                <w:lang w:val="en-US" w:eastAsia="fi-FI"/>
              </w:rPr>
            </w:pPr>
            <w:proofErr w:type="spellStart"/>
            <w:r>
              <w:rPr>
                <w:lang w:val="en-US" w:eastAsia="fi-FI"/>
              </w:rPr>
              <w:t>manufactorer</w:t>
            </w:r>
            <w:proofErr w:type="spellEnd"/>
          </w:p>
        </w:tc>
      </w:tr>
      <w:tr w:rsidR="00FF13F4" w:rsidRPr="00866876" w14:paraId="1B27304B" w14:textId="77777777" w:rsidTr="00FF13F4">
        <w:tc>
          <w:tcPr>
            <w:tcW w:w="3640" w:type="dxa"/>
          </w:tcPr>
          <w:p w14:paraId="7FC089E2" w14:textId="77777777" w:rsidR="00FF13F4" w:rsidRPr="00245FD0" w:rsidRDefault="00FF13F4" w:rsidP="00FF13F4">
            <w:pPr>
              <w:pStyle w:val="Leipteksti"/>
              <w:ind w:left="0"/>
              <w:rPr>
                <w:b/>
                <w:bCs/>
                <w:lang w:val="en-US" w:eastAsia="fi-FI"/>
              </w:rPr>
            </w:pPr>
            <w:r w:rsidRPr="00245FD0">
              <w:rPr>
                <w:b/>
                <w:bCs/>
                <w:lang w:val="en-US" w:eastAsia="fi-FI"/>
              </w:rPr>
              <w:t>Identification:</w:t>
            </w:r>
          </w:p>
        </w:tc>
        <w:tc>
          <w:tcPr>
            <w:tcW w:w="3663" w:type="dxa"/>
          </w:tcPr>
          <w:p w14:paraId="1876A867" w14:textId="77777777" w:rsidR="00FF13F4" w:rsidRPr="00866876" w:rsidRDefault="00FF13F4" w:rsidP="00FF13F4">
            <w:pPr>
              <w:pStyle w:val="Leipteksti"/>
              <w:ind w:left="0"/>
              <w:rPr>
                <w:lang w:val="en-US" w:eastAsia="fi-FI"/>
              </w:rPr>
            </w:pPr>
            <w:r>
              <w:rPr>
                <w:lang w:val="en-US" w:eastAsia="fi-FI"/>
              </w:rPr>
              <w:t>id</w:t>
            </w:r>
          </w:p>
        </w:tc>
      </w:tr>
    </w:tbl>
    <w:p w14:paraId="2C659E75" w14:textId="30FFB5BC" w:rsidR="00245FD0" w:rsidRDefault="00245FD0" w:rsidP="00FF13F4">
      <w:pPr>
        <w:pStyle w:val="Leipteksti"/>
        <w:ind w:left="0"/>
        <w:rPr>
          <w:lang w:val="en-US" w:eastAsia="fi-FI"/>
        </w:rPr>
      </w:pPr>
    </w:p>
    <w:p w14:paraId="6E6CCBC1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9D77481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339FF362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74188BC0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4471B6E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6E2C2A0A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073C4907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2244F14A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1BD127AB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04D44932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6A793896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19053B59" w14:textId="77777777" w:rsidR="00CC1F69" w:rsidRDefault="00CC1F69" w:rsidP="00FF13F4">
      <w:pPr>
        <w:pStyle w:val="Leipteksti"/>
        <w:ind w:left="0"/>
        <w:rPr>
          <w:lang w:val="en-US" w:eastAsia="fi-FI"/>
        </w:rPr>
      </w:pPr>
    </w:p>
    <w:p w14:paraId="5C1C5B45" w14:textId="77777777" w:rsidR="00CC1F69" w:rsidRPr="00866876" w:rsidRDefault="00CC1F69" w:rsidP="00FF13F4">
      <w:pPr>
        <w:pStyle w:val="Leipteksti"/>
        <w:ind w:left="0"/>
        <w:rPr>
          <w:lang w:val="en-US" w:eastAsia="fi-FI"/>
        </w:rPr>
      </w:pPr>
    </w:p>
    <w:sectPr w:rsidR="00CC1F69" w:rsidRPr="00866876" w:rsidSect="009048D3">
      <w:pgSz w:w="11906" w:h="16838" w:code="9"/>
      <w:pgMar w:top="567" w:right="851" w:bottom="567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62E0" w14:textId="77777777" w:rsidR="00BF3E0B" w:rsidRDefault="00BF3E0B">
      <w:r>
        <w:separator/>
      </w:r>
    </w:p>
    <w:p w14:paraId="32ACDCFB" w14:textId="77777777" w:rsidR="00BF3E0B" w:rsidRDefault="00BF3E0B"/>
  </w:endnote>
  <w:endnote w:type="continuationSeparator" w:id="0">
    <w:p w14:paraId="01DC20C7" w14:textId="77777777" w:rsidR="00BF3E0B" w:rsidRDefault="00BF3E0B">
      <w:r>
        <w:continuationSeparator/>
      </w:r>
    </w:p>
    <w:p w14:paraId="74E210C9" w14:textId="77777777" w:rsidR="00BF3E0B" w:rsidRDefault="00BF3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3C53" w14:textId="77777777" w:rsidR="006D3DE6" w:rsidRDefault="006D3DE6" w:rsidP="00DD1ACF">
    <w:pPr>
      <w:pStyle w:val="Footer"/>
      <w:tabs>
        <w:tab w:val="clear" w:pos="4819"/>
        <w:tab w:val="clear" w:pos="9638"/>
      </w:tabs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0C37" w14:textId="77777777" w:rsidR="00BF3E0B" w:rsidRDefault="00BF3E0B">
      <w:r>
        <w:separator/>
      </w:r>
    </w:p>
    <w:p w14:paraId="04B985E2" w14:textId="77777777" w:rsidR="00BF3E0B" w:rsidRDefault="00BF3E0B"/>
  </w:footnote>
  <w:footnote w:type="continuationSeparator" w:id="0">
    <w:p w14:paraId="49EA3668" w14:textId="77777777" w:rsidR="00BF3E0B" w:rsidRDefault="00BF3E0B">
      <w:r>
        <w:continuationSeparator/>
      </w:r>
    </w:p>
    <w:p w14:paraId="39360F92" w14:textId="77777777" w:rsidR="00BF3E0B" w:rsidRDefault="00BF3E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7176" w14:textId="645CB425" w:rsidR="00866876" w:rsidRPr="00866876" w:rsidRDefault="00866876" w:rsidP="00866876">
    <w:pPr>
      <w:pStyle w:val="Header"/>
      <w:rPr>
        <w:lang w:val="en-US"/>
      </w:rPr>
    </w:pPr>
    <w:r w:rsidRPr="00866876">
      <w:rPr>
        <w:lang w:val="en-US"/>
      </w:rPr>
      <w:t>SOF005AS3A-3002</w:t>
    </w:r>
    <w:r w:rsidRPr="00866876">
      <w:rPr>
        <w:lang w:val="en-US"/>
      </w:rPr>
      <w:tab/>
    </w:r>
    <w:r w:rsidRPr="00866876">
      <w:rPr>
        <w:lang w:val="en-US"/>
      </w:rPr>
      <w:tab/>
    </w:r>
    <w:r w:rsidRPr="00866876">
      <w:rPr>
        <w:lang w:val="en-US"/>
      </w:rPr>
      <w:tab/>
    </w:r>
    <w:r w:rsidRPr="00866876">
      <w:rPr>
        <w:lang w:val="en-US"/>
      </w:rPr>
      <w:tab/>
      <w:t xml:space="preserve">                </w:t>
    </w:r>
  </w:p>
  <w:p w14:paraId="6ABB99D3" w14:textId="77777777" w:rsidR="00866876" w:rsidRPr="00866876" w:rsidRDefault="00866876" w:rsidP="00866876">
    <w:pPr>
      <w:pStyle w:val="Header"/>
      <w:rPr>
        <w:lang w:val="en-US"/>
      </w:rPr>
    </w:pPr>
    <w:proofErr w:type="spellStart"/>
    <w:r w:rsidRPr="00866876">
      <w:rPr>
        <w:lang w:val="en-US"/>
      </w:rPr>
      <w:t>Tiimi</w:t>
    </w:r>
    <w:proofErr w:type="spellEnd"/>
    <w:r w:rsidRPr="00866876">
      <w:rPr>
        <w:lang w:val="en-US"/>
      </w:rPr>
      <w:t xml:space="preserve"> 2</w:t>
    </w:r>
  </w:p>
  <w:p w14:paraId="3A092B50" w14:textId="77777777" w:rsidR="00866876" w:rsidRPr="00866876" w:rsidRDefault="00866876" w:rsidP="00866876">
    <w:pPr>
      <w:pStyle w:val="Header"/>
      <w:rPr>
        <w:lang w:val="en-US"/>
      </w:rPr>
    </w:pPr>
  </w:p>
  <w:p w14:paraId="0CCF78FA" w14:textId="77777777" w:rsidR="00866876" w:rsidRPr="00866876" w:rsidRDefault="00866876" w:rsidP="00866876">
    <w:pPr>
      <w:pStyle w:val="Header"/>
      <w:rPr>
        <w:lang w:val="en-US"/>
      </w:rPr>
    </w:pPr>
    <w:proofErr w:type="spellStart"/>
    <w:r w:rsidRPr="00866876">
      <w:rPr>
        <w:lang w:val="en-US"/>
      </w:rPr>
      <w:t>Lairi</w:t>
    </w:r>
    <w:proofErr w:type="spellEnd"/>
    <w:r w:rsidRPr="00866876">
      <w:rPr>
        <w:lang w:val="en-US"/>
      </w:rPr>
      <w:t xml:space="preserve"> </w:t>
    </w:r>
    <w:proofErr w:type="spellStart"/>
    <w:r w:rsidRPr="00866876">
      <w:rPr>
        <w:lang w:val="en-US"/>
      </w:rPr>
      <w:t>Piia</w:t>
    </w:r>
    <w:proofErr w:type="spellEnd"/>
    <w:r w:rsidRPr="00866876">
      <w:rPr>
        <w:lang w:val="en-US"/>
      </w:rPr>
      <w:tab/>
    </w:r>
    <w:r w:rsidRPr="00866876">
      <w:rPr>
        <w:lang w:val="en-US"/>
      </w:rPr>
      <w:tab/>
    </w:r>
  </w:p>
  <w:p w14:paraId="0E60CB4A" w14:textId="77777777" w:rsidR="00866876" w:rsidRDefault="00866876" w:rsidP="00866876">
    <w:pPr>
      <w:pStyle w:val="Header"/>
    </w:pPr>
    <w:r>
      <w:t>Montonen Joonas</w:t>
    </w:r>
  </w:p>
  <w:p w14:paraId="32639FC3" w14:textId="77777777" w:rsidR="00866876" w:rsidRDefault="00866876" w:rsidP="00866876">
    <w:pPr>
      <w:pStyle w:val="Header"/>
    </w:pPr>
    <w:proofErr w:type="spellStart"/>
    <w:r>
      <w:t>Muittari</w:t>
    </w:r>
    <w:proofErr w:type="spellEnd"/>
    <w:r>
      <w:t xml:space="preserve"> Samuel</w:t>
    </w:r>
  </w:p>
  <w:p w14:paraId="32F4D96D" w14:textId="77777777" w:rsidR="00866876" w:rsidRDefault="00866876" w:rsidP="00866876">
    <w:pPr>
      <w:pStyle w:val="Header"/>
    </w:pPr>
    <w:r>
      <w:t>Rautiainen Aleksis</w:t>
    </w:r>
  </w:p>
  <w:p w14:paraId="14366416" w14:textId="0D6894A9" w:rsidR="009B2CB8" w:rsidRPr="00B40CDA" w:rsidRDefault="00866876" w:rsidP="00866876">
    <w:pPr>
      <w:pStyle w:val="Header"/>
    </w:pPr>
    <w:r>
      <w:t>Rusi Romeo</w:t>
    </w:r>
    <w:r w:rsidR="00B40CDA" w:rsidRPr="00B40CDA">
      <w:tab/>
    </w:r>
    <w:r>
      <w:rPr>
        <w:b/>
      </w:rPr>
      <w:t>Dokumentaatio</w:t>
    </w:r>
    <w:r w:rsidR="009B2CB8" w:rsidRPr="00B40CDA">
      <w:tab/>
    </w:r>
    <w:r w:rsidR="0016165D">
      <w:tab/>
    </w:r>
    <w:r w:rsidR="009B2CB8" w:rsidRPr="00B40CDA">
      <w:fldChar w:fldCharType="begin"/>
    </w:r>
    <w:r w:rsidR="009B2CB8" w:rsidRPr="00B40CDA">
      <w:instrText xml:space="preserve"> PAGE </w:instrText>
    </w:r>
    <w:r w:rsidR="009B2CB8" w:rsidRPr="00B40CDA">
      <w:fldChar w:fldCharType="separate"/>
    </w:r>
    <w:r w:rsidR="00D861CF">
      <w:rPr>
        <w:noProof/>
      </w:rPr>
      <w:t>1</w:t>
    </w:r>
    <w:r w:rsidR="009B2CB8" w:rsidRPr="00B40CDA">
      <w:fldChar w:fldCharType="end"/>
    </w:r>
    <w:r w:rsidR="009B2CB8" w:rsidRPr="00B40CDA">
      <w:t xml:space="preserve"> (</w:t>
    </w:r>
    <w:fldSimple w:instr=" NUMPAGES ">
      <w:r w:rsidR="00D861CF">
        <w:rPr>
          <w:noProof/>
        </w:rPr>
        <w:t>4</w:t>
      </w:r>
    </w:fldSimple>
    <w:r w:rsidR="009B2CB8" w:rsidRPr="00B40CDA">
      <w:t>)</w:t>
    </w:r>
  </w:p>
  <w:p w14:paraId="05AA5CD6" w14:textId="77777777" w:rsidR="009B2CB8" w:rsidRPr="00B40CDA" w:rsidRDefault="0070349D" w:rsidP="00B40CDA">
    <w:pPr>
      <w:pStyle w:val="Header"/>
    </w:pPr>
    <w:r w:rsidRPr="00B40CDA">
      <w:t>Haaga</w:t>
    </w:r>
    <w:r w:rsidR="009B2CB8" w:rsidRPr="00B40CDA">
      <w:t>-</w:t>
    </w:r>
    <w:r w:rsidRPr="00B40CDA">
      <w:t xml:space="preserve">Helia </w:t>
    </w:r>
    <w:r w:rsidR="009B2CB8" w:rsidRPr="00B40CDA">
      <w:t>ammattikorkeakoulu</w:t>
    </w:r>
  </w:p>
  <w:p w14:paraId="73B84419" w14:textId="77777777" w:rsidR="009B2CB8" w:rsidRPr="00B40CDA" w:rsidRDefault="009B2CB8" w:rsidP="00B40CDA">
    <w:pPr>
      <w:pStyle w:val="Header"/>
    </w:pPr>
  </w:p>
  <w:p w14:paraId="7F19626C" w14:textId="77777777" w:rsidR="001423D0" w:rsidRDefault="002D2166" w:rsidP="00B40CDA">
    <w:pPr>
      <w:pStyle w:val="Header"/>
    </w:pPr>
    <w:r>
      <w:tab/>
      <w:t>25.10.2021</w:t>
    </w:r>
  </w:p>
  <w:p w14:paraId="0BE1C671" w14:textId="77777777" w:rsidR="0034277B" w:rsidRDefault="0034277B" w:rsidP="00B40CDA">
    <w:pPr>
      <w:pStyle w:val="Header"/>
    </w:pPr>
  </w:p>
  <w:p w14:paraId="6F86A49B" w14:textId="77777777" w:rsidR="0034277B" w:rsidRPr="00B40CDA" w:rsidRDefault="0034277B" w:rsidP="00B40CDA">
    <w:pPr>
      <w:pStyle w:val="Header"/>
    </w:pPr>
  </w:p>
  <w:p w14:paraId="1B65BA0F" w14:textId="77777777" w:rsidR="001423D0" w:rsidRPr="00B40CDA" w:rsidRDefault="001423D0" w:rsidP="00B40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E6D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4FF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9850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AA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FC48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E2F7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CC5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60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29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F60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C4455"/>
    <w:multiLevelType w:val="singleLevel"/>
    <w:tmpl w:val="67FCAA44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1" w15:restartNumberingAfterBreak="0">
    <w:nsid w:val="30333FBE"/>
    <w:multiLevelType w:val="hybridMultilevel"/>
    <w:tmpl w:val="30C20122"/>
    <w:lvl w:ilvl="0" w:tplc="4CACDA4E">
      <w:start w:val="1"/>
      <w:numFmt w:val="ordinal"/>
      <w:pStyle w:val="Taulukonselite"/>
      <w:lvlText w:val="Taulukko 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2" w15:restartNumberingAfterBreak="0">
    <w:nsid w:val="32FA5FB0"/>
    <w:multiLevelType w:val="hybridMultilevel"/>
    <w:tmpl w:val="C9DEF49A"/>
    <w:lvl w:ilvl="0" w:tplc="6F102858">
      <w:start w:val="1"/>
      <w:numFmt w:val="decimal"/>
      <w:pStyle w:val="Caption"/>
      <w:lvlText w:val="Kuva %1.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3" w15:restartNumberingAfterBreak="0">
    <w:nsid w:val="488E3DDE"/>
    <w:multiLevelType w:val="multilevel"/>
    <w:tmpl w:val="85463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5446522"/>
    <w:multiLevelType w:val="hybridMultilevel"/>
    <w:tmpl w:val="95AEDDAE"/>
    <w:lvl w:ilvl="0" w:tplc="0218AFF4">
      <w:start w:val="1"/>
      <w:numFmt w:val="decimal"/>
      <w:pStyle w:val="Numeroitusivuotsikko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F213E"/>
    <w:multiLevelType w:val="hybridMultilevel"/>
    <w:tmpl w:val="08A2ABEE"/>
    <w:lvl w:ilvl="0" w:tplc="379A5A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B109C"/>
    <w:multiLevelType w:val="hybridMultilevel"/>
    <w:tmpl w:val="B5A4C7A0"/>
    <w:lvl w:ilvl="0" w:tplc="3956F1CE">
      <w:start w:val="1"/>
      <w:numFmt w:val="decimal"/>
      <w:lvlText w:val="Taulukko %1."/>
      <w:lvlJc w:val="left"/>
      <w:pPr>
        <w:ind w:left="2771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491" w:hanging="360"/>
      </w:pPr>
    </w:lvl>
    <w:lvl w:ilvl="2" w:tplc="040B001B" w:tentative="1">
      <w:start w:val="1"/>
      <w:numFmt w:val="lowerRoman"/>
      <w:lvlText w:val="%3."/>
      <w:lvlJc w:val="right"/>
      <w:pPr>
        <w:ind w:left="4211" w:hanging="180"/>
      </w:pPr>
    </w:lvl>
    <w:lvl w:ilvl="3" w:tplc="040B000F" w:tentative="1">
      <w:start w:val="1"/>
      <w:numFmt w:val="decimal"/>
      <w:lvlText w:val="%4."/>
      <w:lvlJc w:val="left"/>
      <w:pPr>
        <w:ind w:left="4931" w:hanging="360"/>
      </w:pPr>
    </w:lvl>
    <w:lvl w:ilvl="4" w:tplc="040B0019" w:tentative="1">
      <w:start w:val="1"/>
      <w:numFmt w:val="lowerLetter"/>
      <w:lvlText w:val="%5."/>
      <w:lvlJc w:val="left"/>
      <w:pPr>
        <w:ind w:left="5651" w:hanging="360"/>
      </w:pPr>
    </w:lvl>
    <w:lvl w:ilvl="5" w:tplc="040B001B" w:tentative="1">
      <w:start w:val="1"/>
      <w:numFmt w:val="lowerRoman"/>
      <w:lvlText w:val="%6."/>
      <w:lvlJc w:val="right"/>
      <w:pPr>
        <w:ind w:left="6371" w:hanging="180"/>
      </w:pPr>
    </w:lvl>
    <w:lvl w:ilvl="6" w:tplc="040B000F" w:tentative="1">
      <w:start w:val="1"/>
      <w:numFmt w:val="decimal"/>
      <w:lvlText w:val="%7."/>
      <w:lvlJc w:val="left"/>
      <w:pPr>
        <w:ind w:left="7091" w:hanging="360"/>
      </w:pPr>
    </w:lvl>
    <w:lvl w:ilvl="7" w:tplc="040B0019" w:tentative="1">
      <w:start w:val="1"/>
      <w:numFmt w:val="lowerLetter"/>
      <w:lvlText w:val="%8."/>
      <w:lvlJc w:val="left"/>
      <w:pPr>
        <w:ind w:left="7811" w:hanging="360"/>
      </w:pPr>
    </w:lvl>
    <w:lvl w:ilvl="8" w:tplc="040B001B" w:tentative="1">
      <w:start w:val="1"/>
      <w:numFmt w:val="lowerRoman"/>
      <w:lvlText w:val="%9."/>
      <w:lvlJc w:val="right"/>
      <w:pPr>
        <w:ind w:left="8531" w:hanging="180"/>
      </w:pPr>
    </w:lvl>
  </w:abstractNum>
  <w:num w:numId="1" w16cid:durableId="295992151">
    <w:abstractNumId w:val="13"/>
  </w:num>
  <w:num w:numId="2" w16cid:durableId="1717699181">
    <w:abstractNumId w:val="10"/>
  </w:num>
  <w:num w:numId="3" w16cid:durableId="390542097">
    <w:abstractNumId w:val="12"/>
  </w:num>
  <w:num w:numId="4" w16cid:durableId="1779565856">
    <w:abstractNumId w:val="16"/>
  </w:num>
  <w:num w:numId="5" w16cid:durableId="1253659399">
    <w:abstractNumId w:val="11"/>
  </w:num>
  <w:num w:numId="6" w16cid:durableId="1538346146">
    <w:abstractNumId w:val="9"/>
  </w:num>
  <w:num w:numId="7" w16cid:durableId="587932876">
    <w:abstractNumId w:val="7"/>
  </w:num>
  <w:num w:numId="8" w16cid:durableId="1277256886">
    <w:abstractNumId w:val="6"/>
  </w:num>
  <w:num w:numId="9" w16cid:durableId="1959414618">
    <w:abstractNumId w:val="5"/>
  </w:num>
  <w:num w:numId="10" w16cid:durableId="919290716">
    <w:abstractNumId w:val="4"/>
  </w:num>
  <w:num w:numId="11" w16cid:durableId="553976679">
    <w:abstractNumId w:val="8"/>
  </w:num>
  <w:num w:numId="12" w16cid:durableId="414788168">
    <w:abstractNumId w:val="3"/>
  </w:num>
  <w:num w:numId="13" w16cid:durableId="199244011">
    <w:abstractNumId w:val="2"/>
  </w:num>
  <w:num w:numId="14" w16cid:durableId="847258196">
    <w:abstractNumId w:val="1"/>
  </w:num>
  <w:num w:numId="15" w16cid:durableId="1304192382">
    <w:abstractNumId w:val="0"/>
  </w:num>
  <w:num w:numId="16" w16cid:durableId="343168287">
    <w:abstractNumId w:val="14"/>
  </w:num>
  <w:num w:numId="17" w16cid:durableId="1718159198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O0MDKysDAxNDM3NbJU0lEKTi0uzszPAykwrAUALoXRAiwAAAA="/>
  </w:docVars>
  <w:rsids>
    <w:rsidRoot w:val="00866876"/>
    <w:rsid w:val="00002272"/>
    <w:rsid w:val="00030128"/>
    <w:rsid w:val="00053443"/>
    <w:rsid w:val="00083D39"/>
    <w:rsid w:val="00090D69"/>
    <w:rsid w:val="000A086B"/>
    <w:rsid w:val="000A63F1"/>
    <w:rsid w:val="00117BE2"/>
    <w:rsid w:val="001423D0"/>
    <w:rsid w:val="0016165D"/>
    <w:rsid w:val="00161BC4"/>
    <w:rsid w:val="0016795B"/>
    <w:rsid w:val="00170BB8"/>
    <w:rsid w:val="001A43FD"/>
    <w:rsid w:val="001B3C1C"/>
    <w:rsid w:val="001F167E"/>
    <w:rsid w:val="00230049"/>
    <w:rsid w:val="00245FD0"/>
    <w:rsid w:val="00252B9B"/>
    <w:rsid w:val="0026085F"/>
    <w:rsid w:val="00275B57"/>
    <w:rsid w:val="002939F4"/>
    <w:rsid w:val="002957C0"/>
    <w:rsid w:val="002A4412"/>
    <w:rsid w:val="002D1EFC"/>
    <w:rsid w:val="002D2166"/>
    <w:rsid w:val="00317480"/>
    <w:rsid w:val="003374F0"/>
    <w:rsid w:val="00342724"/>
    <w:rsid w:val="0034277B"/>
    <w:rsid w:val="00345C24"/>
    <w:rsid w:val="003611FC"/>
    <w:rsid w:val="00377681"/>
    <w:rsid w:val="00391007"/>
    <w:rsid w:val="003963FD"/>
    <w:rsid w:val="003E7C32"/>
    <w:rsid w:val="003F34DF"/>
    <w:rsid w:val="00412AA4"/>
    <w:rsid w:val="00443EAE"/>
    <w:rsid w:val="00465AD9"/>
    <w:rsid w:val="004811A2"/>
    <w:rsid w:val="00536899"/>
    <w:rsid w:val="00563D41"/>
    <w:rsid w:val="005B6E03"/>
    <w:rsid w:val="005D5227"/>
    <w:rsid w:val="00631249"/>
    <w:rsid w:val="006D3DE6"/>
    <w:rsid w:val="0070349D"/>
    <w:rsid w:val="0076552D"/>
    <w:rsid w:val="007B4781"/>
    <w:rsid w:val="00846333"/>
    <w:rsid w:val="008552E8"/>
    <w:rsid w:val="00855A67"/>
    <w:rsid w:val="00866876"/>
    <w:rsid w:val="00876901"/>
    <w:rsid w:val="008772D6"/>
    <w:rsid w:val="00893B80"/>
    <w:rsid w:val="008949CB"/>
    <w:rsid w:val="008A23B0"/>
    <w:rsid w:val="008F1B0E"/>
    <w:rsid w:val="008F798D"/>
    <w:rsid w:val="009048D3"/>
    <w:rsid w:val="00906088"/>
    <w:rsid w:val="00953CF8"/>
    <w:rsid w:val="009A4473"/>
    <w:rsid w:val="009B2CB8"/>
    <w:rsid w:val="009B78F9"/>
    <w:rsid w:val="009E5ED3"/>
    <w:rsid w:val="00A0162D"/>
    <w:rsid w:val="00A3004F"/>
    <w:rsid w:val="00A30538"/>
    <w:rsid w:val="00A3189C"/>
    <w:rsid w:val="00A53810"/>
    <w:rsid w:val="00B06A3E"/>
    <w:rsid w:val="00B143BA"/>
    <w:rsid w:val="00B17CD7"/>
    <w:rsid w:val="00B40CDA"/>
    <w:rsid w:val="00B45B74"/>
    <w:rsid w:val="00B609F7"/>
    <w:rsid w:val="00BC7AF3"/>
    <w:rsid w:val="00BF3E0B"/>
    <w:rsid w:val="00C51C15"/>
    <w:rsid w:val="00C552F6"/>
    <w:rsid w:val="00C7367F"/>
    <w:rsid w:val="00C752EA"/>
    <w:rsid w:val="00C8350A"/>
    <w:rsid w:val="00C9269F"/>
    <w:rsid w:val="00CA40D3"/>
    <w:rsid w:val="00CA6938"/>
    <w:rsid w:val="00CB32F1"/>
    <w:rsid w:val="00CC1F69"/>
    <w:rsid w:val="00CD780B"/>
    <w:rsid w:val="00CF6545"/>
    <w:rsid w:val="00D06A3C"/>
    <w:rsid w:val="00D36A13"/>
    <w:rsid w:val="00D36DF7"/>
    <w:rsid w:val="00D83AC4"/>
    <w:rsid w:val="00D861CF"/>
    <w:rsid w:val="00DA65F5"/>
    <w:rsid w:val="00DD1ACF"/>
    <w:rsid w:val="00DE4796"/>
    <w:rsid w:val="00E01A9F"/>
    <w:rsid w:val="00E40C5A"/>
    <w:rsid w:val="00E663A4"/>
    <w:rsid w:val="00E67301"/>
    <w:rsid w:val="00F3245C"/>
    <w:rsid w:val="00F5746E"/>
    <w:rsid w:val="00F652DF"/>
    <w:rsid w:val="00F96BA0"/>
    <w:rsid w:val="00FC0BE3"/>
    <w:rsid w:val="00FC42EA"/>
    <w:rsid w:val="00FD7653"/>
    <w:rsid w:val="00FF13F4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93EB0"/>
  <w15:chartTrackingRefBased/>
  <w15:docId w15:val="{2240D698-ECB4-400C-8447-B4913F41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30538"/>
    <w:pPr>
      <w:spacing w:before="220"/>
      <w:ind w:left="2608" w:hanging="2608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30BE0"/>
    <w:rPr>
      <w:rFonts w:ascii="Garamond" w:hAnsi="Garamond" w:cs="Arial"/>
      <w:b/>
      <w:bCs/>
      <w:iCs/>
      <w:sz w:val="24"/>
      <w:szCs w:val="22"/>
    </w:rPr>
  </w:style>
  <w:style w:type="paragraph" w:styleId="Caption">
    <w:name w:val="caption"/>
    <w:aliases w:val="Kuvaotsikko"/>
    <w:basedOn w:val="perustyyli"/>
    <w:next w:val="BodyText"/>
    <w:qFormat/>
    <w:rsid w:val="0016165D"/>
    <w:pPr>
      <w:numPr>
        <w:numId w:val="3"/>
      </w:numPr>
      <w:spacing w:after="220"/>
      <w:ind w:left="3629" w:hanging="1021"/>
    </w:pPr>
    <w:rPr>
      <w:bCs/>
      <w:szCs w:val="20"/>
    </w:rPr>
  </w:style>
  <w:style w:type="paragraph" w:styleId="TOC1">
    <w:name w:val="toc 1"/>
    <w:basedOn w:val="Normal"/>
    <w:next w:val="Normal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TOC2">
    <w:name w:val="toc 2"/>
    <w:basedOn w:val="Normal"/>
    <w:next w:val="Normal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TOC3">
    <w:name w:val="toc 3"/>
    <w:basedOn w:val="Normal"/>
    <w:next w:val="Normal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751BCB"/>
    <w:rPr>
      <w:sz w:val="16"/>
      <w:szCs w:val="16"/>
    </w:rPr>
  </w:style>
  <w:style w:type="paragraph" w:styleId="TableofFigures">
    <w:name w:val="table of figures"/>
    <w:basedOn w:val="Caption"/>
    <w:next w:val="Normal"/>
    <w:semiHidden/>
    <w:rsid w:val="00A30538"/>
  </w:style>
  <w:style w:type="paragraph" w:styleId="CommentText">
    <w:name w:val="annotation text"/>
    <w:basedOn w:val="Normal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perustyyli"/>
    <w:qFormat/>
    <w:rsid w:val="006D3DE6"/>
    <w:pPr>
      <w:numPr>
        <w:numId w:val="2"/>
      </w:numPr>
      <w:spacing w:after="220"/>
      <w:contextualSpacing/>
    </w:pPr>
  </w:style>
  <w:style w:type="paragraph" w:styleId="Header">
    <w:name w:val="header"/>
    <w:aliases w:val="Ylätunniste"/>
    <w:basedOn w:val="perustyyli"/>
    <w:qFormat/>
    <w:rsid w:val="00002272"/>
    <w:pPr>
      <w:tabs>
        <w:tab w:val="left" w:pos="5216"/>
        <w:tab w:val="left" w:pos="7825"/>
        <w:tab w:val="left" w:pos="9129"/>
      </w:tabs>
    </w:pPr>
  </w:style>
  <w:style w:type="paragraph" w:styleId="Footer">
    <w:name w:val="footer"/>
    <w:basedOn w:val="Normal"/>
    <w:rsid w:val="00252B9B"/>
    <w:pPr>
      <w:tabs>
        <w:tab w:val="center" w:pos="4819"/>
        <w:tab w:val="right" w:pos="9638"/>
      </w:tabs>
      <w:spacing w:before="660"/>
    </w:pPr>
  </w:style>
  <w:style w:type="character" w:customStyle="1" w:styleId="label">
    <w:name w:val="label"/>
    <w:rsid w:val="006F122D"/>
  </w:style>
  <w:style w:type="paragraph" w:customStyle="1" w:styleId="Asiaotsikko">
    <w:name w:val="Asiaotsikko"/>
    <w:basedOn w:val="perustyyli"/>
    <w:next w:val="Leipteksti"/>
    <w:qFormat/>
    <w:rsid w:val="001F167E"/>
    <w:pPr>
      <w:spacing w:after="220"/>
      <w:outlineLvl w:val="0"/>
    </w:pPr>
    <w:rPr>
      <w:rFonts w:cs="Arial"/>
      <w:b/>
      <w:bCs/>
    </w:rPr>
  </w:style>
  <w:style w:type="paragraph" w:customStyle="1" w:styleId="Kappaleteksti">
    <w:name w:val="Kappaleteksti"/>
    <w:basedOn w:val="Normal"/>
    <w:rsid w:val="00C51C15"/>
    <w:pPr>
      <w:ind w:firstLine="0"/>
    </w:pPr>
    <w:rPr>
      <w:rFonts w:cs="Arial"/>
    </w:rPr>
  </w:style>
  <w:style w:type="paragraph" w:customStyle="1" w:styleId="Sivuotsikko">
    <w:name w:val="Sivuotsikko"/>
    <w:basedOn w:val="Normal"/>
    <w:next w:val="Leipteksti"/>
    <w:qFormat/>
    <w:rsid w:val="001F167E"/>
    <w:pPr>
      <w:spacing w:before="0" w:after="220"/>
      <w:ind w:left="0" w:right="2552" w:firstLine="0"/>
      <w:outlineLvl w:val="0"/>
    </w:pPr>
    <w:rPr>
      <w:rFonts w:cs="Arial"/>
      <w:bCs/>
    </w:rPr>
  </w:style>
  <w:style w:type="paragraph" w:customStyle="1" w:styleId="Leipteksti">
    <w:name w:val="Leipäteksti"/>
    <w:basedOn w:val="perustyyli"/>
    <w:qFormat/>
    <w:rsid w:val="00E663A4"/>
    <w:pPr>
      <w:spacing w:after="220"/>
      <w:ind w:left="2608"/>
    </w:pPr>
    <w:rPr>
      <w:rFonts w:eastAsiaTheme="minorHAnsi" w:cstheme="minorHAnsi"/>
      <w:lang w:eastAsia="en-US"/>
    </w:rPr>
  </w:style>
  <w:style w:type="paragraph" w:customStyle="1" w:styleId="Taulukonselite">
    <w:name w:val="Taulukon selite"/>
    <w:basedOn w:val="perustyyli"/>
    <w:next w:val="BodyText"/>
    <w:qFormat/>
    <w:rsid w:val="00A3189C"/>
    <w:pPr>
      <w:numPr>
        <w:numId w:val="5"/>
      </w:numPr>
      <w:spacing w:after="220"/>
      <w:ind w:left="3912" w:hanging="1304"/>
    </w:pPr>
  </w:style>
  <w:style w:type="paragraph" w:styleId="BodyText">
    <w:name w:val="Body Text"/>
    <w:basedOn w:val="Normal"/>
    <w:link w:val="BodyTextChar"/>
    <w:rsid w:val="006D3D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D3DE6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39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ulukkoteksti">
    <w:name w:val="Taulukkoteksti"/>
    <w:basedOn w:val="perustyyli"/>
    <w:qFormat/>
    <w:rsid w:val="003963FD"/>
    <w:pPr>
      <w:spacing w:before="80" w:after="80"/>
    </w:pPr>
    <w:rPr>
      <w:sz w:val="20"/>
    </w:rPr>
  </w:style>
  <w:style w:type="paragraph" w:customStyle="1" w:styleId="Taulukonotsikko">
    <w:name w:val="Taulukon otsikko"/>
    <w:basedOn w:val="perustyyli"/>
    <w:qFormat/>
    <w:rsid w:val="00F5746E"/>
    <w:pPr>
      <w:spacing w:before="80" w:after="80"/>
    </w:pPr>
    <w:rPr>
      <w:b/>
      <w:sz w:val="20"/>
    </w:rPr>
  </w:style>
  <w:style w:type="paragraph" w:customStyle="1" w:styleId="Riippuvasivuotsikko">
    <w:name w:val="Riippuva sivuotsikko"/>
    <w:basedOn w:val="Sivuotsikko"/>
    <w:qFormat/>
    <w:rsid w:val="00C7367F"/>
    <w:pPr>
      <w:ind w:left="2608" w:right="0" w:hanging="2608"/>
    </w:pPr>
  </w:style>
  <w:style w:type="paragraph" w:customStyle="1" w:styleId="perustyyli">
    <w:name w:val="perustyyli"/>
    <w:basedOn w:val="Normal"/>
    <w:qFormat/>
    <w:rsid w:val="00855A67"/>
    <w:pPr>
      <w:spacing w:before="0"/>
      <w:ind w:left="0" w:firstLine="0"/>
    </w:pPr>
  </w:style>
  <w:style w:type="paragraph" w:customStyle="1" w:styleId="Riippuva">
    <w:name w:val="Riippuva"/>
    <w:basedOn w:val="Riippuvasivuotsikko"/>
    <w:rsid w:val="003E7C32"/>
    <w:pPr>
      <w:keepNext/>
    </w:pPr>
    <w:rPr>
      <w:noProof/>
    </w:rPr>
  </w:style>
  <w:style w:type="paragraph" w:customStyle="1" w:styleId="Numeroitusivuotsikko">
    <w:name w:val="Numeroitu sivuotsikko"/>
    <w:basedOn w:val="Sivuotsikko"/>
    <w:next w:val="Leipteksti"/>
    <w:qFormat/>
    <w:rsid w:val="003E7C3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a\OneDrive\Documents\Custom%20Office%20Templates\ohje-harjoitustoiden-laatimiseen-alle-5-sivuiset-tekst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be870163-f167-48de-af06-22ee3cab260b">2011-12-12T22:00:00+00:00</Julkaistu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B1B5F7E555C4BB0ED97E3E47458C3" ma:contentTypeVersion="12" ma:contentTypeDescription="Create a new document." ma:contentTypeScope="" ma:versionID="290a63a6490110c70677297aca0324c0">
  <xsd:schema xmlns:xsd="http://www.w3.org/2001/XMLSchema" xmlns:xs="http://www.w3.org/2001/XMLSchema" xmlns:p="http://schemas.microsoft.com/office/2006/metadata/properties" xmlns:ns1="http://schemas.microsoft.com/sharepoint/v3" xmlns:ns2="be870163-f167-48de-af06-22ee3cab260b" targetNamespace="http://schemas.microsoft.com/office/2006/metadata/properties" ma:root="true" ma:fieldsID="48813a8b80847cd706240bfff827bd68" ns1:_="" ns2:_="">
    <xsd:import namespace="http://schemas.microsoft.com/sharepoint/v3"/>
    <xsd:import namespace="be870163-f167-48de-af06-22ee3cab260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63-f167-48de-af06-22ee3cab260b" elementFormDefault="qualified">
    <xsd:import namespace="http://schemas.microsoft.com/office/2006/documentManagement/types"/>
    <xsd:import namespace="http://schemas.microsoft.com/office/infopath/2007/PartnerControls"/>
    <xsd:element name="Julkaistu" ma:index="6" ma:displayName="Published" ma:default="[today]" ma:format="DateOnly" ma:internalName="Julkaistu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  <ds:schemaRef ds:uri="be870163-f167-48de-af06-22ee3cab260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8B84DD4-A779-464A-A000-99FABA1F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870163-f167-48de-af06-22ee3cab2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3A1CC-BE3B-4BF1-BDEB-D8CC5388BF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ohje-harjoitustoiden-laatimiseen-alle-5-sivuiset-tekstit</Template>
  <TotalTime>47</TotalTime>
  <Pages>3</Pages>
  <Words>47</Words>
  <Characters>389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Otsikot</vt:lpstr>
      </vt:variant>
      <vt:variant>
        <vt:i4>13</vt:i4>
      </vt:variant>
    </vt:vector>
  </HeadingPairs>
  <TitlesOfParts>
    <vt:vector size="15" baseType="lpstr">
      <vt:lpstr>Ohje harjoitustöiden laatimiseen HAAGA-HELIAssa (alle 5-sivuiset tekstit)</vt:lpstr>
      <vt:lpstr>Ohje harjoitustöiden laatimiseen HAAGA-HELIAssa (alle 5-sivuiset tekstit)</vt:lpstr>
      <vt:lpstr>Harjoitustöiden laatiminen</vt:lpstr>
      <vt:lpstr>Harjoitustyön pohjan käytön alkutoimet</vt:lpstr>
      <vt:lpstr>Tunnistetiedot</vt:lpstr>
      <vt:lpstr>Asiakirjan otsikon ja leipätekstin tyylit</vt:lpstr>
      <vt:lpstr>Luetelmat</vt:lpstr>
      <vt:lpstr>Taulukot</vt:lpstr>
      <vt:lpstr>Kuvat</vt:lpstr>
      <vt:lpstr>Tekstilaji vaikuttaa rakenteeseen ja sisältöön</vt:lpstr>
      <vt:lpstr>Käytä lähteitä harjoitustyössäkin</vt:lpstr>
      <vt:lpstr>Liitteet</vt:lpstr>
      <vt:lpstr>Liitteet	Liite 1. Otsikko</vt:lpstr>
      <vt:lpstr>Liite 2. Otsikko</vt:lpstr>
      <vt:lpstr>Tutustu myös muihin ohjeisiin</vt:lpstr>
    </vt:vector>
  </TitlesOfParts>
  <Company>HAAGA-HELIA ammattikorkeakoulu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 harjoitustöiden laatimiseen HAAGA-HELIAssa (alle 5-sivuiset tekstit)</dc:title>
  <dc:subject/>
  <dc:creator>Joonas Montonen</dc:creator>
  <cp:keywords/>
  <cp:lastModifiedBy>Joonas Montonen</cp:lastModifiedBy>
  <cp:revision>1</cp:revision>
  <cp:lastPrinted>2014-08-19T18:28:00Z</cp:lastPrinted>
  <dcterms:created xsi:type="dcterms:W3CDTF">2023-04-26T11:31:00Z</dcterms:created>
  <dcterms:modified xsi:type="dcterms:W3CDTF">2023-04-26T12:19:00Z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0x010100EADB1B5F7E555C4BB0ED97E3E47458C3</vt:lpwstr>
  </property>
</Properties>
</file>